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742" w:rsidRDefault="00265742" w:rsidP="00CB63F7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Configuración básica de un switch</w:t>
      </w:r>
    </w:p>
    <w:p w:rsidR="00265742" w:rsidRPr="00DF43B5" w:rsidRDefault="00265742">
      <w:pPr>
        <w:rPr>
          <w:color w:val="494D5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FF"/>
          <w:sz w:val="21"/>
          <w:szCs w:val="21"/>
          <w:shd w:val="clear" w:color="auto" w:fill="FFFFFF"/>
        </w:rPr>
        <w:t>:CONFIGURACION DE NOMBRE, CONTRASEÑAS Y GUARDAR CONFIGURACION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 w:rsidRPr="00DF43B5">
        <w:rPr>
          <w:color w:val="494D50"/>
          <w:sz w:val="21"/>
          <w:szCs w:val="21"/>
          <w:shd w:val="clear" w:color="auto" w:fill="FFFFFF"/>
        </w:rPr>
        <w:t>Switch&gt;enable</w:t>
      </w:r>
      <w:r w:rsidRPr="00DF43B5">
        <w:rPr>
          <w:rStyle w:val="apple-converted-space"/>
          <w:color w:val="494D50"/>
          <w:sz w:val="21"/>
          <w:szCs w:val="21"/>
          <w:shd w:val="clear" w:color="auto" w:fill="FFFFFF"/>
        </w:rPr>
        <w:t> </w:t>
      </w:r>
      <w:r w:rsidRPr="00DF43B5">
        <w:rPr>
          <w:color w:val="494D50"/>
          <w:sz w:val="21"/>
          <w:szCs w:val="21"/>
        </w:rPr>
        <w:br/>
      </w:r>
      <w:r w:rsidRPr="00DF43B5">
        <w:rPr>
          <w:color w:val="494D50"/>
          <w:sz w:val="21"/>
          <w:szCs w:val="21"/>
          <w:shd w:val="clear" w:color="auto" w:fill="FFFFFF"/>
        </w:rPr>
        <w:t>Switch#config term</w:t>
      </w:r>
      <w:r w:rsidRPr="00DF43B5">
        <w:rPr>
          <w:rStyle w:val="apple-converted-space"/>
          <w:color w:val="494D50"/>
          <w:sz w:val="21"/>
          <w:szCs w:val="21"/>
          <w:shd w:val="clear" w:color="auto" w:fill="FFFFFF"/>
        </w:rPr>
        <w:t> </w:t>
      </w:r>
      <w:r w:rsidRPr="00DF43B5">
        <w:rPr>
          <w:color w:val="494D50"/>
          <w:sz w:val="21"/>
          <w:szCs w:val="21"/>
        </w:rPr>
        <w:br/>
      </w:r>
      <w:r w:rsidRPr="00DF43B5">
        <w:rPr>
          <w:color w:val="494D50"/>
          <w:sz w:val="21"/>
          <w:szCs w:val="21"/>
          <w:shd w:val="clear" w:color="auto" w:fill="FFFFFF"/>
        </w:rPr>
        <w:t>Enter configuration commands, one per line. End with CNTL/Z.</w:t>
      </w:r>
      <w:r w:rsidRPr="00DF43B5">
        <w:rPr>
          <w:rStyle w:val="apple-converted-space"/>
          <w:color w:val="494D50"/>
          <w:sz w:val="21"/>
          <w:szCs w:val="21"/>
          <w:shd w:val="clear" w:color="auto" w:fill="FFFFFF"/>
        </w:rPr>
        <w:t> </w:t>
      </w:r>
      <w:r w:rsidRPr="00DF43B5">
        <w:rPr>
          <w:color w:val="494D50"/>
          <w:sz w:val="21"/>
          <w:szCs w:val="21"/>
        </w:rPr>
        <w:br/>
      </w:r>
      <w:r w:rsidRPr="00DF43B5">
        <w:rPr>
          <w:color w:val="494D50"/>
          <w:sz w:val="21"/>
          <w:szCs w:val="21"/>
          <w:shd w:val="clear" w:color="auto" w:fill="FFFFFF"/>
        </w:rPr>
        <w:t>Switch(config)#hostname S1</w:t>
      </w:r>
      <w:r w:rsidRPr="00DF43B5">
        <w:rPr>
          <w:rStyle w:val="apple-converted-space"/>
          <w:color w:val="494D50"/>
          <w:sz w:val="21"/>
          <w:szCs w:val="21"/>
          <w:shd w:val="clear" w:color="auto" w:fill="FFFFFF"/>
        </w:rPr>
        <w:t> </w:t>
      </w:r>
      <w:r w:rsidRPr="00DF43B5">
        <w:rPr>
          <w:color w:val="494D50"/>
          <w:sz w:val="21"/>
          <w:szCs w:val="21"/>
        </w:rPr>
        <w:br/>
      </w:r>
      <w:r w:rsidRPr="00DF43B5">
        <w:rPr>
          <w:color w:val="494D50"/>
          <w:sz w:val="21"/>
          <w:szCs w:val="21"/>
          <w:shd w:val="clear" w:color="auto" w:fill="FFFFFF"/>
        </w:rPr>
        <w:t>S1(config)#enable secret (CONTRASEÑA)</w:t>
      </w:r>
      <w:r w:rsidRPr="00DF43B5">
        <w:rPr>
          <w:rStyle w:val="apple-converted-space"/>
          <w:color w:val="494D50"/>
          <w:sz w:val="21"/>
          <w:szCs w:val="21"/>
          <w:shd w:val="clear" w:color="auto" w:fill="FFFFFF"/>
        </w:rPr>
        <w:t> </w:t>
      </w:r>
      <w:r w:rsidRPr="00DF43B5">
        <w:rPr>
          <w:color w:val="494D50"/>
          <w:sz w:val="21"/>
          <w:szCs w:val="21"/>
        </w:rPr>
        <w:br/>
      </w:r>
      <w:r w:rsidRPr="00DF43B5">
        <w:rPr>
          <w:color w:val="494D50"/>
          <w:sz w:val="21"/>
          <w:szCs w:val="21"/>
          <w:shd w:val="clear" w:color="auto" w:fill="FFFFFF"/>
        </w:rPr>
        <w:t>S1(config)#no ip domain-lookup</w:t>
      </w:r>
      <w:r w:rsidRPr="00DF43B5">
        <w:rPr>
          <w:rStyle w:val="apple-converted-space"/>
          <w:color w:val="494D50"/>
          <w:sz w:val="21"/>
          <w:szCs w:val="21"/>
          <w:shd w:val="clear" w:color="auto" w:fill="FFFFFF"/>
        </w:rPr>
        <w:t> </w:t>
      </w:r>
      <w:r w:rsidRPr="00DF43B5">
        <w:rPr>
          <w:color w:val="494D50"/>
          <w:sz w:val="21"/>
          <w:szCs w:val="21"/>
        </w:rPr>
        <w:br/>
      </w:r>
      <w:r w:rsidRPr="00DF43B5">
        <w:rPr>
          <w:color w:val="494D50"/>
          <w:sz w:val="21"/>
          <w:szCs w:val="21"/>
          <w:shd w:val="clear" w:color="auto" w:fill="FFFFFF"/>
        </w:rPr>
        <w:t>S1(config)#line console 0</w:t>
      </w:r>
      <w:r w:rsidRPr="00DF43B5">
        <w:rPr>
          <w:rStyle w:val="apple-converted-space"/>
          <w:color w:val="494D50"/>
          <w:sz w:val="21"/>
          <w:szCs w:val="21"/>
          <w:shd w:val="clear" w:color="auto" w:fill="FFFFFF"/>
        </w:rPr>
        <w:t> </w:t>
      </w:r>
      <w:r w:rsidRPr="00DF43B5">
        <w:rPr>
          <w:color w:val="494D50"/>
          <w:sz w:val="21"/>
          <w:szCs w:val="21"/>
        </w:rPr>
        <w:br/>
      </w:r>
      <w:r w:rsidRPr="00DF43B5">
        <w:rPr>
          <w:color w:val="494D50"/>
          <w:sz w:val="21"/>
          <w:szCs w:val="21"/>
          <w:shd w:val="clear" w:color="auto" w:fill="FFFFFF"/>
        </w:rPr>
        <w:t>S1(config-line)#password (contraseña)</w:t>
      </w:r>
      <w:r w:rsidRPr="00DF43B5">
        <w:rPr>
          <w:rStyle w:val="apple-converted-space"/>
          <w:color w:val="494D50"/>
          <w:sz w:val="21"/>
          <w:szCs w:val="21"/>
          <w:shd w:val="clear" w:color="auto" w:fill="FFFFFF"/>
        </w:rPr>
        <w:t> </w:t>
      </w:r>
      <w:r w:rsidRPr="00DF43B5">
        <w:rPr>
          <w:color w:val="494D50"/>
          <w:sz w:val="21"/>
          <w:szCs w:val="21"/>
        </w:rPr>
        <w:br/>
      </w:r>
      <w:r w:rsidRPr="00DF43B5">
        <w:rPr>
          <w:color w:val="494D50"/>
          <w:sz w:val="21"/>
          <w:szCs w:val="21"/>
          <w:shd w:val="clear" w:color="auto" w:fill="FFFFFF"/>
        </w:rPr>
        <w:t>S1(config-line)#login</w:t>
      </w:r>
      <w:r w:rsidRPr="00DF43B5">
        <w:rPr>
          <w:rStyle w:val="apple-converted-space"/>
          <w:color w:val="494D50"/>
          <w:sz w:val="21"/>
          <w:szCs w:val="21"/>
          <w:shd w:val="clear" w:color="auto" w:fill="FFFFFF"/>
        </w:rPr>
        <w:t> </w:t>
      </w:r>
      <w:r w:rsidRPr="00DF43B5">
        <w:rPr>
          <w:color w:val="494D50"/>
          <w:sz w:val="21"/>
          <w:szCs w:val="21"/>
        </w:rPr>
        <w:br/>
      </w:r>
      <w:r w:rsidRPr="00DF43B5">
        <w:rPr>
          <w:color w:val="494D50"/>
          <w:sz w:val="21"/>
          <w:szCs w:val="21"/>
          <w:shd w:val="clear" w:color="auto" w:fill="FFFFFF"/>
        </w:rPr>
        <w:t>S1(config-line)#line vty 0 15</w:t>
      </w:r>
      <w:r w:rsidRPr="00DF43B5">
        <w:rPr>
          <w:rStyle w:val="apple-converted-space"/>
          <w:color w:val="494D50"/>
          <w:sz w:val="21"/>
          <w:szCs w:val="21"/>
          <w:shd w:val="clear" w:color="auto" w:fill="FFFFFF"/>
        </w:rPr>
        <w:t> </w:t>
      </w:r>
      <w:r w:rsidRPr="00DF43B5">
        <w:rPr>
          <w:color w:val="494D50"/>
          <w:sz w:val="21"/>
          <w:szCs w:val="21"/>
        </w:rPr>
        <w:br/>
      </w:r>
      <w:r w:rsidRPr="00DF43B5">
        <w:rPr>
          <w:color w:val="494D50"/>
          <w:sz w:val="21"/>
          <w:szCs w:val="21"/>
          <w:shd w:val="clear" w:color="auto" w:fill="FFFFFF"/>
        </w:rPr>
        <w:t>S1(config-line)#password (contraseña)</w:t>
      </w:r>
      <w:r w:rsidRPr="00DF43B5">
        <w:rPr>
          <w:rStyle w:val="apple-converted-space"/>
          <w:color w:val="494D50"/>
          <w:sz w:val="21"/>
          <w:szCs w:val="21"/>
          <w:shd w:val="clear" w:color="auto" w:fill="FFFFFF"/>
        </w:rPr>
        <w:t> </w:t>
      </w:r>
      <w:r w:rsidRPr="00DF43B5">
        <w:rPr>
          <w:color w:val="494D50"/>
          <w:sz w:val="21"/>
          <w:szCs w:val="21"/>
        </w:rPr>
        <w:br/>
      </w:r>
      <w:r w:rsidRPr="00DF43B5">
        <w:rPr>
          <w:color w:val="494D50"/>
          <w:sz w:val="21"/>
          <w:szCs w:val="21"/>
          <w:shd w:val="clear" w:color="auto" w:fill="FFFFFF"/>
        </w:rPr>
        <w:t>S1(config-line)#login</w:t>
      </w:r>
      <w:r w:rsidRPr="00DF43B5">
        <w:rPr>
          <w:rStyle w:val="apple-converted-space"/>
          <w:color w:val="494D50"/>
          <w:sz w:val="21"/>
          <w:szCs w:val="21"/>
          <w:shd w:val="clear" w:color="auto" w:fill="FFFFFF"/>
        </w:rPr>
        <w:t> </w:t>
      </w:r>
      <w:r w:rsidRPr="00DF43B5">
        <w:rPr>
          <w:color w:val="494D50"/>
          <w:sz w:val="21"/>
          <w:szCs w:val="21"/>
        </w:rPr>
        <w:br/>
      </w:r>
      <w:r w:rsidRPr="00DF43B5">
        <w:rPr>
          <w:color w:val="494D50"/>
          <w:sz w:val="21"/>
          <w:szCs w:val="21"/>
          <w:shd w:val="clear" w:color="auto" w:fill="FFFFFF"/>
        </w:rPr>
        <w:t>S1(config-line)#end</w:t>
      </w:r>
      <w:r w:rsidRPr="00DF43B5">
        <w:rPr>
          <w:rStyle w:val="apple-converted-space"/>
          <w:color w:val="494D50"/>
          <w:sz w:val="21"/>
          <w:szCs w:val="21"/>
          <w:shd w:val="clear" w:color="auto" w:fill="FFFFFF"/>
        </w:rPr>
        <w:t> </w:t>
      </w:r>
      <w:r w:rsidRPr="00DF43B5">
        <w:rPr>
          <w:color w:val="494D50"/>
          <w:sz w:val="21"/>
          <w:szCs w:val="21"/>
        </w:rPr>
        <w:br/>
      </w:r>
      <w:r w:rsidRPr="00DF43B5">
        <w:rPr>
          <w:color w:val="494D50"/>
          <w:sz w:val="21"/>
          <w:szCs w:val="21"/>
          <w:shd w:val="clear" w:color="auto" w:fill="FFFFFF"/>
        </w:rPr>
        <w:t>S1#copy running-config startup-config</w:t>
      </w:r>
      <w:r w:rsidRPr="00DF43B5">
        <w:rPr>
          <w:rStyle w:val="apple-converted-space"/>
          <w:color w:val="494D50"/>
          <w:sz w:val="21"/>
          <w:szCs w:val="21"/>
          <w:shd w:val="clear" w:color="auto" w:fill="FFFFFF"/>
        </w:rPr>
        <w:t> </w:t>
      </w:r>
      <w:r w:rsidRPr="00DF43B5">
        <w:rPr>
          <w:color w:val="494D50"/>
          <w:sz w:val="21"/>
          <w:szCs w:val="21"/>
        </w:rPr>
        <w:br/>
      </w:r>
      <w:r w:rsidRPr="00DF43B5">
        <w:rPr>
          <w:color w:val="494D50"/>
          <w:sz w:val="21"/>
          <w:szCs w:val="21"/>
          <w:shd w:val="clear" w:color="auto" w:fill="FFFFFF"/>
        </w:rPr>
        <w:t>Destination filename [startup-config]?</w:t>
      </w:r>
      <w:r w:rsidRPr="00DF43B5">
        <w:rPr>
          <w:rStyle w:val="apple-converted-space"/>
          <w:color w:val="494D50"/>
          <w:sz w:val="21"/>
          <w:szCs w:val="21"/>
          <w:shd w:val="clear" w:color="auto" w:fill="FFFFFF"/>
        </w:rPr>
        <w:t>  </w:t>
      </w:r>
      <w:r w:rsidRPr="00DF43B5">
        <w:rPr>
          <w:color w:val="494D50"/>
          <w:sz w:val="21"/>
          <w:szCs w:val="21"/>
        </w:rPr>
        <w:br/>
      </w:r>
      <w:r w:rsidRPr="00DF43B5">
        <w:rPr>
          <w:color w:val="494D50"/>
          <w:sz w:val="21"/>
          <w:szCs w:val="21"/>
          <w:shd w:val="clear" w:color="auto" w:fill="FFFFFF"/>
        </w:rPr>
        <w:t>Building configuration...</w:t>
      </w:r>
      <w:r w:rsidRPr="00DF43B5">
        <w:rPr>
          <w:rStyle w:val="apple-converted-space"/>
          <w:color w:val="494D50"/>
          <w:sz w:val="21"/>
          <w:szCs w:val="21"/>
          <w:shd w:val="clear" w:color="auto" w:fill="FFFFFF"/>
        </w:rPr>
        <w:t> </w:t>
      </w:r>
      <w:r w:rsidRPr="00DF43B5">
        <w:rPr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0000FF"/>
          <w:sz w:val="21"/>
          <w:szCs w:val="21"/>
          <w:shd w:val="clear" w:color="auto" w:fill="FFFFFF"/>
        </w:rPr>
        <w:t>::CREACION DE VLAN Y NOMBRES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 w:rsidRPr="00DF43B5">
        <w:rPr>
          <w:color w:val="494D50"/>
          <w:sz w:val="21"/>
          <w:szCs w:val="21"/>
          <w:shd w:val="clear" w:color="auto" w:fill="FFFFFF"/>
        </w:rPr>
        <w:br/>
        <w:t>SERVIDOR(config)#vlan (numero de la vlan)</w:t>
      </w:r>
      <w:r w:rsidRPr="00DF43B5">
        <w:t> </w:t>
      </w:r>
      <w:r w:rsidRPr="00DF43B5">
        <w:rPr>
          <w:color w:val="494D50"/>
          <w:sz w:val="21"/>
          <w:szCs w:val="21"/>
          <w:shd w:val="clear" w:color="auto" w:fill="FFFFFF"/>
        </w:rPr>
        <w:br/>
        <w:t>SERVIDOR(config-vlan)#name (nombre de la vlan)</w:t>
      </w:r>
      <w:r w:rsidRPr="00DF43B5">
        <w:t> </w:t>
      </w:r>
      <w:r w:rsidRPr="00DF43B5">
        <w:rPr>
          <w:color w:val="494D50"/>
          <w:sz w:val="21"/>
          <w:szCs w:val="21"/>
          <w:shd w:val="clear" w:color="auto" w:fill="FFFFFF"/>
        </w:rPr>
        <w:br/>
        <w:t>SERVIDOR(config-vlan)#end</w:t>
      </w:r>
      <w:r w:rsidRPr="00DF43B5">
        <w:t> </w:t>
      </w:r>
      <w:r w:rsidRPr="00DF43B5">
        <w:rPr>
          <w:color w:val="494D50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0000FF"/>
          <w:sz w:val="21"/>
          <w:szCs w:val="21"/>
          <w:shd w:val="clear" w:color="auto" w:fill="FFFFFF"/>
        </w:rPr>
        <w:t>::ASIGNACION DE VLANS EN LOS PUERTOS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 w:rsidRPr="00DF43B5">
        <w:rPr>
          <w:color w:val="494D50"/>
          <w:sz w:val="21"/>
          <w:szCs w:val="21"/>
          <w:shd w:val="clear" w:color="auto" w:fill="FFFFFF"/>
        </w:rPr>
        <w:t>SERVIDOR(config)#interface range f0/(rango del puerto ejem. "2-5" ) ::LOS PUERTOS ASIGNADOS::</w:t>
      </w:r>
      <w:r w:rsidRPr="00DF43B5">
        <w:t> </w:t>
      </w:r>
      <w:r w:rsidRPr="00DF43B5">
        <w:rPr>
          <w:color w:val="494D50"/>
          <w:sz w:val="21"/>
          <w:szCs w:val="21"/>
          <w:shd w:val="clear" w:color="auto" w:fill="FFFFFF"/>
        </w:rPr>
        <w:br/>
        <w:t>SERVIDOR(config-if-range)#switchport access vlan (numero de la vlan) ::NOMBRE DE LAS VLANS::</w:t>
      </w:r>
      <w:r w:rsidRPr="00DF43B5">
        <w:t> </w:t>
      </w:r>
      <w:r w:rsidRPr="00DF43B5">
        <w:rPr>
          <w:color w:val="494D50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0000FF"/>
          <w:sz w:val="21"/>
          <w:szCs w:val="21"/>
          <w:shd w:val="clear" w:color="auto" w:fill="FFFFFF"/>
        </w:rPr>
        <w:t>::ASIGNACION DE IP A CADA VLAN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 w:rsidRPr="00DF43B5">
        <w:rPr>
          <w:color w:val="494D50"/>
          <w:sz w:val="21"/>
          <w:szCs w:val="21"/>
          <w:shd w:val="clear" w:color="auto" w:fill="FFFFFF"/>
        </w:rPr>
        <w:t>SERVIDOR(config)#interface vlan (numero de la vlan)</w:t>
      </w:r>
      <w:r w:rsidRPr="00DF43B5">
        <w:t> </w:t>
      </w:r>
      <w:r w:rsidRPr="00DF43B5">
        <w:rPr>
          <w:color w:val="494D50"/>
          <w:sz w:val="21"/>
          <w:szCs w:val="21"/>
          <w:shd w:val="clear" w:color="auto" w:fill="FFFFFF"/>
        </w:rPr>
        <w:br/>
      </w:r>
      <w:r w:rsidRPr="00DF43B5">
        <w:rPr>
          <w:color w:val="494D50"/>
          <w:sz w:val="21"/>
          <w:szCs w:val="21"/>
          <w:shd w:val="clear" w:color="auto" w:fill="FFFFFF"/>
        </w:rPr>
        <w:br/>
        <w:t>%LINK-5-CHANGED: Interface Vlan10, changed state to up</w:t>
      </w:r>
      <w:r w:rsidRPr="00DF43B5">
        <w:t> </w:t>
      </w:r>
      <w:r w:rsidRPr="00DF43B5">
        <w:rPr>
          <w:color w:val="494D50"/>
          <w:sz w:val="21"/>
          <w:szCs w:val="21"/>
          <w:shd w:val="clear" w:color="auto" w:fill="FFFFFF"/>
        </w:rPr>
        <w:br/>
        <w:t>%LINEPROTO-5-UPDOWN: Line protocol on Interface Vlan10, changed state to upSERVIDOR</w:t>
      </w:r>
      <w:r w:rsidRPr="00DF43B5">
        <w:t> </w:t>
      </w:r>
      <w:r w:rsidRPr="00DF43B5">
        <w:rPr>
          <w:color w:val="494D50"/>
          <w:sz w:val="21"/>
          <w:szCs w:val="21"/>
          <w:shd w:val="clear" w:color="auto" w:fill="FFFFFF"/>
        </w:rPr>
        <w:br/>
      </w:r>
      <w:r w:rsidRPr="00DF43B5">
        <w:rPr>
          <w:color w:val="494D50"/>
          <w:sz w:val="21"/>
          <w:szCs w:val="21"/>
          <w:shd w:val="clear" w:color="auto" w:fill="FFFFFF"/>
        </w:rPr>
        <w:br/>
        <w:t>(config-if)#ip address (ip ejem. 172.17.10.10 y mascara de red ejem. 255.255.255.0)</w:t>
      </w:r>
      <w:r w:rsidRPr="00DF43B5">
        <w:t> </w:t>
      </w:r>
      <w:r w:rsidRPr="00DF43B5">
        <w:rPr>
          <w:color w:val="494D50"/>
          <w:sz w:val="21"/>
          <w:szCs w:val="21"/>
          <w:shd w:val="clear" w:color="auto" w:fill="FFFFFF"/>
        </w:rPr>
        <w:br/>
        <w:t>SERVIDOR(config-if)#no shutdown</w:t>
      </w:r>
      <w:r w:rsidRPr="00DF43B5">
        <w:t> </w:t>
      </w:r>
      <w:r w:rsidRPr="00DF43B5">
        <w:rPr>
          <w:color w:val="494D50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0000FF"/>
          <w:sz w:val="21"/>
          <w:szCs w:val="21"/>
          <w:shd w:val="clear" w:color="auto" w:fill="FFFFFF"/>
        </w:rPr>
        <w:t>::ASIGNACION DE GATEWAY DE LA VLAN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 w:rsidRPr="00DF43B5">
        <w:rPr>
          <w:color w:val="494D50"/>
          <w:sz w:val="21"/>
          <w:szCs w:val="21"/>
          <w:shd w:val="clear" w:color="auto" w:fill="FFFFFF"/>
        </w:rPr>
        <w:t>SERVIDOR(config)#ip default-gateway (ip del gateway ejem. 172.17.10.1)</w:t>
      </w:r>
      <w:r w:rsidRPr="00DF43B5">
        <w:t> </w:t>
      </w:r>
      <w:r w:rsidRPr="00DF43B5">
        <w:rPr>
          <w:color w:val="494D50"/>
          <w:sz w:val="21"/>
          <w:szCs w:val="21"/>
          <w:shd w:val="clear" w:color="auto" w:fill="FFFFFF"/>
        </w:rPr>
        <w:br/>
        <w:t>Enter configuration commands, one per line. End with CNTL/Z.</w:t>
      </w:r>
      <w:r w:rsidRPr="00DF43B5">
        <w:t> </w:t>
      </w:r>
      <w:r w:rsidRPr="00DF43B5">
        <w:rPr>
          <w:color w:val="494D50"/>
          <w:sz w:val="21"/>
          <w:szCs w:val="21"/>
          <w:shd w:val="clear" w:color="auto" w:fill="FFFFFF"/>
        </w:rPr>
        <w:br/>
      </w:r>
      <w:r w:rsidRPr="00DF43B5">
        <w:rPr>
          <w:rFonts w:ascii="Helvetica" w:hAnsi="Helvetica" w:cs="Helvetica"/>
          <w:color w:val="494D50"/>
          <w:sz w:val="21"/>
          <w:szCs w:val="21"/>
          <w:lang w:val="en-US"/>
        </w:rPr>
        <w:br/>
      </w:r>
      <w:r w:rsidRPr="00DF43B5">
        <w:rPr>
          <w:rFonts w:ascii="Helvetica" w:hAnsi="Helvetica" w:cs="Helvetica"/>
          <w:color w:val="494D50"/>
          <w:sz w:val="21"/>
          <w:szCs w:val="21"/>
          <w:lang w:val="en-US"/>
        </w:rPr>
        <w:br/>
      </w:r>
      <w:r w:rsidRPr="00DF43B5">
        <w:rPr>
          <w:rFonts w:ascii="Helvetica" w:hAnsi="Helvetica" w:cs="Helvetica"/>
          <w:color w:val="0000FF"/>
          <w:sz w:val="21"/>
          <w:szCs w:val="21"/>
          <w:shd w:val="clear" w:color="auto" w:fill="FFFFFF"/>
          <w:lang w:val="en-US"/>
        </w:rPr>
        <w:t>::CREACION DE LA VLAN 99 ASIGNACION DE PUERTOS</w:t>
      </w:r>
      <w:r w:rsidRPr="00DF43B5">
        <w:rPr>
          <w:rStyle w:val="apple-converted-space"/>
          <w:rFonts w:ascii="Helvetica" w:hAnsi="Helvetica" w:cs="Helvetica"/>
          <w:color w:val="0000FF"/>
          <w:sz w:val="21"/>
          <w:szCs w:val="21"/>
          <w:shd w:val="clear" w:color="auto" w:fill="FFFFFF"/>
          <w:lang w:val="en-US"/>
        </w:rPr>
        <w:t> </w:t>
      </w:r>
      <w:r w:rsidRPr="00DF43B5">
        <w:rPr>
          <w:rFonts w:ascii="Helvetica" w:hAnsi="Helvetica" w:cs="Helvetica"/>
          <w:color w:val="494D50"/>
          <w:sz w:val="21"/>
          <w:szCs w:val="21"/>
          <w:lang w:val="en-US"/>
        </w:rPr>
        <w:br/>
      </w:r>
      <w:r w:rsidRPr="00DF43B5">
        <w:rPr>
          <w:rFonts w:ascii="Helvetica" w:hAnsi="Helvetica" w:cs="Helvetica"/>
          <w:color w:val="494D50"/>
          <w:sz w:val="21"/>
          <w:szCs w:val="21"/>
          <w:lang w:val="en-US"/>
        </w:rPr>
        <w:br/>
      </w:r>
      <w:r w:rsidRPr="00DF43B5">
        <w:rPr>
          <w:color w:val="494D50"/>
          <w:sz w:val="21"/>
          <w:szCs w:val="21"/>
          <w:shd w:val="clear" w:color="auto" w:fill="FFFFFF"/>
        </w:rPr>
        <w:t>SERVIDOR(config)#vlan 99</w:t>
      </w:r>
      <w:r w:rsidRPr="00DF43B5">
        <w:t> </w:t>
      </w:r>
      <w:r w:rsidRPr="00DF43B5">
        <w:rPr>
          <w:color w:val="494D50"/>
          <w:sz w:val="21"/>
          <w:szCs w:val="21"/>
          <w:shd w:val="clear" w:color="auto" w:fill="FFFFFF"/>
        </w:rPr>
        <w:br/>
        <w:t>SERVIDOR(config-vlan)#name (nombre de la vlan)</w:t>
      </w:r>
      <w:r w:rsidRPr="00DF43B5">
        <w:t> </w:t>
      </w:r>
      <w:r w:rsidRPr="00DF43B5">
        <w:rPr>
          <w:color w:val="494D50"/>
          <w:sz w:val="21"/>
          <w:szCs w:val="21"/>
          <w:shd w:val="clear" w:color="auto" w:fill="FFFFFF"/>
        </w:rPr>
        <w:br/>
      </w:r>
      <w:r w:rsidRPr="00DF43B5">
        <w:rPr>
          <w:color w:val="494D50"/>
          <w:sz w:val="21"/>
          <w:szCs w:val="21"/>
          <w:shd w:val="clear" w:color="auto" w:fill="FFFFFF"/>
        </w:rPr>
        <w:br/>
        <w:t>SERVIDOR(config)#interface vlan 99</w:t>
      </w:r>
      <w:r w:rsidRPr="00DF43B5">
        <w:t> </w:t>
      </w:r>
      <w:r w:rsidRPr="00DF43B5">
        <w:rPr>
          <w:color w:val="494D50"/>
          <w:sz w:val="21"/>
          <w:szCs w:val="21"/>
          <w:shd w:val="clear" w:color="auto" w:fill="FFFFFF"/>
        </w:rPr>
        <w:br/>
        <w:t>%LINK-5-CHANGED: Interface Vlan99, changed state to upSERVIDOR(config-if)#</w:t>
      </w:r>
      <w:r w:rsidRPr="00DF43B5">
        <w:t> </w:t>
      </w:r>
      <w:r w:rsidRPr="00DF43B5">
        <w:rPr>
          <w:color w:val="494D50"/>
          <w:sz w:val="21"/>
          <w:szCs w:val="21"/>
          <w:shd w:val="clear" w:color="auto" w:fill="FFFFFF"/>
        </w:rPr>
        <w:br/>
      </w:r>
      <w:r w:rsidRPr="00DF43B5">
        <w:rPr>
          <w:color w:val="494D50"/>
          <w:sz w:val="21"/>
          <w:szCs w:val="21"/>
          <w:shd w:val="clear" w:color="auto" w:fill="FFFFFF"/>
        </w:rPr>
        <w:br/>
        <w:t>SERVIDOR(config-if)#ip address (ip y mascara de red de la vlan)</w:t>
      </w:r>
      <w:r w:rsidRPr="00DF43B5">
        <w:t> </w:t>
      </w:r>
      <w:r w:rsidRPr="00DF43B5">
        <w:rPr>
          <w:color w:val="494D50"/>
          <w:sz w:val="21"/>
          <w:szCs w:val="21"/>
          <w:shd w:val="clear" w:color="auto" w:fill="FFFFFF"/>
        </w:rPr>
        <w:br/>
        <w:t>SERVIDOR(config-if)#</w:t>
      </w:r>
      <w:r w:rsidRPr="00DF43B5">
        <w:t> </w:t>
      </w:r>
      <w:r w:rsidRPr="00DF43B5">
        <w:rPr>
          <w:color w:val="494D50"/>
          <w:sz w:val="21"/>
          <w:szCs w:val="21"/>
          <w:shd w:val="clear" w:color="auto" w:fill="FFFFFF"/>
        </w:rPr>
        <w:br/>
        <w:t>SERVIDOR(config)#interface range f0//rango de los puertos)</w:t>
      </w:r>
      <w:r w:rsidRPr="00DF43B5">
        <w:t> </w:t>
      </w:r>
      <w:r w:rsidRPr="00DF43B5">
        <w:rPr>
          <w:color w:val="494D50"/>
          <w:sz w:val="21"/>
          <w:szCs w:val="21"/>
          <w:shd w:val="clear" w:color="auto" w:fill="FFFFFF"/>
        </w:rPr>
        <w:br/>
        <w:t>SERVIDOR(config-if-range)#switchport access vlan 99</w:t>
      </w:r>
      <w:r w:rsidRPr="00DF43B5">
        <w:t> </w:t>
      </w:r>
      <w:r w:rsidRPr="00DF43B5">
        <w:rPr>
          <w:color w:val="494D50"/>
          <w:sz w:val="21"/>
          <w:szCs w:val="21"/>
          <w:shd w:val="clear" w:color="auto" w:fill="FFFFFF"/>
        </w:rPr>
        <w:br/>
      </w:r>
      <w:r w:rsidRPr="00DF43B5">
        <w:rPr>
          <w:color w:val="494D50"/>
          <w:sz w:val="21"/>
          <w:szCs w:val="21"/>
          <w:shd w:val="clear" w:color="auto" w:fill="FFFFFF"/>
        </w:rPr>
        <w:br/>
      </w:r>
      <w:r w:rsidRPr="00DF43B5">
        <w:rPr>
          <w:color w:val="494D50"/>
          <w:sz w:val="21"/>
          <w:szCs w:val="21"/>
          <w:shd w:val="clear" w:color="auto" w:fill="FFFFFF"/>
        </w:rPr>
        <w:br/>
        <w:t>Switch#show vlan brief ::Verifique que la información de la VLAN</w:t>
      </w:r>
      <w:r w:rsidRPr="00DF43B5">
        <w:t> </w:t>
      </w:r>
      <w:r w:rsidRPr="00DF43B5">
        <w:rPr>
          <w:color w:val="494D50"/>
          <w:sz w:val="21"/>
          <w:szCs w:val="21"/>
          <w:shd w:val="clear" w:color="auto" w:fill="FFFFFF"/>
        </w:rPr>
        <w:br/>
        <w:t>Switch# show version ::Muestre la información IOS de Cisco.</w:t>
      </w:r>
      <w:r w:rsidRPr="00DF43B5">
        <w:t> </w:t>
      </w:r>
      <w:r w:rsidRPr="00DF43B5">
        <w:rPr>
          <w:color w:val="494D50"/>
          <w:sz w:val="21"/>
          <w:szCs w:val="21"/>
          <w:shd w:val="clear" w:color="auto" w:fill="FFFFFF"/>
        </w:rPr>
        <w:br/>
        <w:t>Switch# show interface fastethernet 0/18 ::Examine las interfaces Fast Ethernet.</w:t>
      </w:r>
      <w:r w:rsidRPr="00DF43B5">
        <w:t> </w:t>
      </w:r>
      <w:r w:rsidRPr="00DF43B5">
        <w:rPr>
          <w:color w:val="494D50"/>
          <w:sz w:val="21"/>
          <w:szCs w:val="21"/>
          <w:shd w:val="clear" w:color="auto" w:fill="FFFFFF"/>
        </w:rPr>
        <w:br/>
        <w:t>Switch# show vlan ::Examine la información de la VLAN.</w:t>
      </w:r>
      <w:r w:rsidRPr="00DF43B5">
        <w:t> </w:t>
      </w:r>
      <w:r w:rsidRPr="00DF43B5">
        <w:rPr>
          <w:color w:val="494D50"/>
          <w:sz w:val="21"/>
          <w:szCs w:val="21"/>
          <w:shd w:val="clear" w:color="auto" w:fill="FFFFFF"/>
        </w:rPr>
        <w:br/>
        <w:t>Switch# show flash ::Examine la memoria flash</w:t>
      </w:r>
      <w:r w:rsidRPr="00DF43B5">
        <w:t> </w:t>
      </w:r>
      <w:r w:rsidRPr="00DF43B5">
        <w:rPr>
          <w:color w:val="494D50"/>
          <w:sz w:val="21"/>
          <w:szCs w:val="21"/>
          <w:shd w:val="clear" w:color="auto" w:fill="FFFFFF"/>
        </w:rPr>
        <w:br/>
        <w:t>S1#show interface vlan 99 ::Verifique la configuración de administración de las LAN.</w:t>
      </w:r>
      <w:r w:rsidRPr="00DF43B5">
        <w:t> </w:t>
      </w:r>
    </w:p>
    <w:sectPr w:rsidR="00265742" w:rsidRPr="00DF43B5" w:rsidSect="007A15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63F7"/>
    <w:rsid w:val="00265742"/>
    <w:rsid w:val="007A1556"/>
    <w:rsid w:val="00CB63F7"/>
    <w:rsid w:val="00DB2749"/>
    <w:rsid w:val="00DF43B5"/>
    <w:rsid w:val="00EE3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556"/>
    <w:pPr>
      <w:spacing w:after="200" w:line="276" w:lineRule="auto"/>
    </w:pPr>
    <w:rPr>
      <w:rFonts w:cs="Calibri"/>
      <w:lang w:val="es-AR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uiPriority w:val="99"/>
    <w:rsid w:val="00CB63F7"/>
  </w:style>
  <w:style w:type="paragraph" w:styleId="BalloonText">
    <w:name w:val="Balloon Text"/>
    <w:basedOn w:val="Normal"/>
    <w:link w:val="BalloonTextChar"/>
    <w:uiPriority w:val="99"/>
    <w:semiHidden/>
    <w:rsid w:val="00CB6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B63F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CB63F7"/>
    <w:pPr>
      <w:pBdr>
        <w:bottom w:val="single" w:sz="8" w:space="4" w:color="4F81BD"/>
      </w:pBdr>
      <w:spacing w:after="300" w:line="240" w:lineRule="auto"/>
    </w:pPr>
    <w:rPr>
      <w:rFonts w:ascii="Cambria" w:eastAsia="Times New Roman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CB63F7"/>
    <w:rPr>
      <w:rFonts w:ascii="Cambria" w:hAnsi="Cambria" w:cs="Cambria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2</Pages>
  <Words>360</Words>
  <Characters>1985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</dc:creator>
  <cp:keywords/>
  <dc:description/>
  <cp:lastModifiedBy>Pc</cp:lastModifiedBy>
  <cp:revision>2</cp:revision>
  <dcterms:created xsi:type="dcterms:W3CDTF">2015-11-15T18:49:00Z</dcterms:created>
  <dcterms:modified xsi:type="dcterms:W3CDTF">2016-04-07T17:55:00Z</dcterms:modified>
</cp:coreProperties>
</file>